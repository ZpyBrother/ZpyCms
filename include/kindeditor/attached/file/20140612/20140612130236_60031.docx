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1D" w:rsidRPr="00477323" w:rsidRDefault="00B97A1D"/>
    <w:p w:rsidR="00B97A1D" w:rsidRPr="00477323" w:rsidRDefault="00B97A1D" w:rsidP="00084F37">
      <w:pPr>
        <w:pStyle w:val="ListParagraph"/>
        <w:ind w:left="360" w:firstLineChars="0" w:firstLine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</w:pPr>
      <w:r w:rsidRPr="00477323">
        <w:t>Excel</w:t>
      </w:r>
      <w:r w:rsidRPr="00477323">
        <w:rPr>
          <w:rFonts w:hint="eastAsia"/>
        </w:rPr>
        <w:t>、</w:t>
      </w:r>
      <w:r w:rsidRPr="00477323">
        <w:t>word</w:t>
      </w:r>
      <w:r w:rsidRPr="00477323">
        <w:rPr>
          <w:rFonts w:hint="eastAsia"/>
        </w:rPr>
        <w:t>表格导入的时候，没有边线（在编辑器里，二次添加边线了。也没有）</w:t>
      </w:r>
    </w:p>
    <w:p w:rsidR="00B97A1D" w:rsidRPr="00477323" w:rsidRDefault="00B97A1D" w:rsidP="00084F37">
      <w:pPr>
        <w:pStyle w:val="ListParagraph"/>
        <w:ind w:left="360" w:firstLineChars="0" w:firstLine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  <w:rPr>
          <w:highlight w:val="cyan"/>
        </w:rPr>
      </w:pPr>
      <w:r w:rsidRPr="00477323">
        <w:rPr>
          <w:rFonts w:hint="eastAsia"/>
        </w:rPr>
        <w:t>学校寄语</w:t>
      </w:r>
      <w:r w:rsidRPr="00477323">
        <w:t xml:space="preserve"> </w:t>
      </w:r>
      <w:r w:rsidRPr="00477323">
        <w:rPr>
          <w:rFonts w:hint="eastAsia"/>
        </w:rPr>
        <w:t>后台在那里添加？</w:t>
      </w:r>
    </w:p>
    <w:p w:rsidR="00B97A1D" w:rsidRPr="00477323" w:rsidRDefault="00B97A1D" w:rsidP="005160ED">
      <w:pPr>
        <w:pStyle w:val="ListParagraph"/>
        <w:ind w:firstLineChars="0" w:firstLine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  <w:rPr>
          <w:highlight w:val="cyan"/>
        </w:rPr>
      </w:pPr>
      <w:r w:rsidRPr="00477323">
        <w:rPr>
          <w:rFonts w:hint="eastAsia"/>
        </w:rPr>
        <w:t>新闻公告</w:t>
      </w:r>
      <w:r w:rsidRPr="00477323">
        <w:t xml:space="preserve"> </w:t>
      </w:r>
      <w:r w:rsidRPr="00477323">
        <w:rPr>
          <w:rFonts w:hint="eastAsia"/>
        </w:rPr>
        <w:t>在</w:t>
      </w:r>
      <w:r w:rsidRPr="00477323">
        <w:t xml:space="preserve"> </w:t>
      </w:r>
      <w:r w:rsidRPr="00477323">
        <w:rPr>
          <w:rFonts w:hint="eastAsia"/>
        </w:rPr>
        <w:t>学校概况</w:t>
      </w:r>
      <w:r w:rsidRPr="00477323">
        <w:t xml:space="preserve"> </w:t>
      </w:r>
      <w:r w:rsidRPr="00477323">
        <w:rPr>
          <w:rFonts w:hint="eastAsia"/>
        </w:rPr>
        <w:t>菜单里删除</w:t>
      </w:r>
    </w:p>
    <w:p w:rsidR="00B97A1D" w:rsidRPr="00477323" w:rsidRDefault="00B97A1D" w:rsidP="007B7686">
      <w:pPr>
        <w:pStyle w:val="ListParagraph"/>
        <w:ind w:left="360" w:firstLineChars="0" w:firstLine="0"/>
      </w:pPr>
      <w:hyperlink r:id="rId5" w:history="1">
        <w:r w:rsidRPr="00477323">
          <w:rPr>
            <w:rStyle w:val="Hyperlink"/>
            <w:color w:val="auto"/>
          </w:rPr>
          <w:t>http://test.61blog.net/content/4/2.html</w:t>
        </w:r>
      </w:hyperlink>
      <w:r w:rsidRPr="00477323">
        <w:t xml:space="preserve">   </w:t>
      </w:r>
    </w:p>
    <w:p w:rsidR="00B97A1D" w:rsidRPr="00477323" w:rsidRDefault="00B97A1D" w:rsidP="007B7686">
      <w:pPr>
        <w:pStyle w:val="ListParagraph"/>
        <w:ind w:left="360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1.jpg" style="width:319.5pt;height:468.75pt;visibility:visible">
            <v:imagedata r:id="rId6" o:title=""/>
          </v:shape>
        </w:pict>
      </w: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</w:pPr>
      <w:r w:rsidRPr="00477323">
        <w:rPr>
          <w:rFonts w:hint="eastAsia"/>
        </w:rPr>
        <w:t>专业介绍</w:t>
      </w:r>
      <w:r w:rsidRPr="00477323">
        <w:t xml:space="preserve">  </w:t>
      </w:r>
      <w:r w:rsidRPr="00477323">
        <w:rPr>
          <w:rFonts w:hint="eastAsia"/>
        </w:rPr>
        <w:t>学院名称</w:t>
      </w:r>
      <w:r w:rsidRPr="00477323">
        <w:t xml:space="preserve"> </w:t>
      </w:r>
      <w:r w:rsidRPr="00477323">
        <w:rPr>
          <w:rFonts w:hint="eastAsia"/>
        </w:rPr>
        <w:t>对齐</w:t>
      </w:r>
    </w:p>
    <w:p w:rsidR="00B97A1D" w:rsidRPr="00477323" w:rsidRDefault="00B97A1D" w:rsidP="008D78D3">
      <w:pPr>
        <w:pStyle w:val="ListParagraph"/>
        <w:ind w:left="360" w:firstLineChars="0" w:firstLine="0"/>
      </w:pPr>
      <w:r>
        <w:rPr>
          <w:noProof/>
        </w:rPr>
        <w:pict>
          <v:shape id="图片 4" o:spid="_x0000_i1026" type="#_x0000_t75" alt="1.jpg" style="width:411.75pt;height:366pt;visibility:visible">
            <v:imagedata r:id="rId7" o:title=""/>
          </v:shape>
        </w:pict>
      </w:r>
    </w:p>
    <w:p w:rsidR="00B97A1D" w:rsidRPr="00477323" w:rsidRDefault="00B97A1D" w:rsidP="008D78D3">
      <w:pPr>
        <w:pStyle w:val="ListParagraph"/>
        <w:ind w:left="360" w:firstLineChars="0" w:firstLine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</w:pPr>
      <w:r w:rsidRPr="00477323">
        <w:rPr>
          <w:rFonts w:hint="eastAsia"/>
        </w:rPr>
        <w:t>招生计划</w:t>
      </w:r>
      <w:r w:rsidRPr="00477323">
        <w:t xml:space="preserve"> </w:t>
      </w:r>
      <w:r w:rsidRPr="00477323">
        <w:rPr>
          <w:rFonts w:hint="eastAsia"/>
        </w:rPr>
        <w:t>名称和所给的模板相对应</w:t>
      </w:r>
    </w:p>
    <w:tbl>
      <w:tblPr>
        <w:tblpPr w:leftFromText="180" w:rightFromText="180" w:vertAnchor="text" w:horzAnchor="margin" w:tblpXSpec="center" w:tblpY="8"/>
        <w:tblW w:w="10772" w:type="dxa"/>
        <w:tblLook w:val="00A0"/>
      </w:tblPr>
      <w:tblGrid>
        <w:gridCol w:w="849"/>
        <w:gridCol w:w="810"/>
        <w:gridCol w:w="1120"/>
        <w:gridCol w:w="1180"/>
        <w:gridCol w:w="1080"/>
        <w:gridCol w:w="1080"/>
        <w:gridCol w:w="940"/>
        <w:gridCol w:w="920"/>
        <w:gridCol w:w="720"/>
        <w:gridCol w:w="1223"/>
        <w:gridCol w:w="850"/>
      </w:tblGrid>
      <w:tr w:rsidR="00B97A1D" w:rsidRPr="00477323" w:rsidTr="00443144">
        <w:trPr>
          <w:trHeight w:val="60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所属学院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招生层次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计划性质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招生批次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招生科类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外语语种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招生计划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学制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学费（元</w:t>
            </w:r>
            <w:r w:rsidRPr="00477323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/</w:t>
            </w: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7A1D" w:rsidRPr="00477323" w:rsidRDefault="00B97A1D" w:rsidP="0044314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</w:tbl>
    <w:p w:rsidR="00B97A1D" w:rsidRPr="00477323" w:rsidRDefault="00B97A1D" w:rsidP="00443144">
      <w:pPr>
        <w:pStyle w:val="ListParagraph"/>
        <w:ind w:left="360" w:firstLineChars="0" w:firstLine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</w:pPr>
      <w:r w:rsidRPr="00477323">
        <w:rPr>
          <w:rFonts w:hint="eastAsia"/>
        </w:rPr>
        <w:t>分省分专业查询</w:t>
      </w:r>
      <w:r w:rsidRPr="00477323">
        <w:t xml:space="preserve">  </w:t>
      </w:r>
      <w:r w:rsidRPr="00477323">
        <w:rPr>
          <w:rFonts w:hint="eastAsia"/>
        </w:rPr>
        <w:t>检索结果的列表，名称和所给的模板相对应</w:t>
      </w:r>
    </w:p>
    <w:tbl>
      <w:tblPr>
        <w:tblW w:w="11600" w:type="dxa"/>
        <w:jc w:val="center"/>
        <w:tblInd w:w="93" w:type="dxa"/>
        <w:tblLook w:val="00A0"/>
      </w:tblPr>
      <w:tblGrid>
        <w:gridCol w:w="1200"/>
        <w:gridCol w:w="1480"/>
        <w:gridCol w:w="820"/>
        <w:gridCol w:w="1160"/>
        <w:gridCol w:w="1060"/>
        <w:gridCol w:w="960"/>
        <w:gridCol w:w="900"/>
        <w:gridCol w:w="840"/>
        <w:gridCol w:w="760"/>
        <w:gridCol w:w="720"/>
        <w:gridCol w:w="700"/>
        <w:gridCol w:w="1000"/>
      </w:tblGrid>
      <w:tr w:rsidR="00B97A1D" w:rsidRPr="00477323" w:rsidTr="00472FE4">
        <w:trPr>
          <w:trHeight w:val="48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专业名称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所属学院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招生层次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计划性质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招生批次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招生科类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录取人数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控制线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最高分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最低分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平均分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A1D" w:rsidRPr="00477323" w:rsidRDefault="00B97A1D" w:rsidP="00472FE4">
            <w:pPr>
              <w:widowControl/>
              <w:spacing w:line="240" w:lineRule="auto"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 w:rsidRPr="0047732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专业志愿满足率</w:t>
            </w:r>
          </w:p>
        </w:tc>
      </w:tr>
    </w:tbl>
    <w:p w:rsidR="00B97A1D" w:rsidRPr="00477323" w:rsidRDefault="00B97A1D" w:rsidP="00472FE4">
      <w:pPr>
        <w:pStyle w:val="ListParagraph"/>
        <w:ind w:left="360" w:firstLineChars="0" w:firstLine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</w:pPr>
      <w:r w:rsidRPr="00477323">
        <w:rPr>
          <w:rFonts w:hint="eastAsia"/>
        </w:rPr>
        <w:t>高水平</w:t>
      </w:r>
    </w:p>
    <w:p w:rsidR="00B97A1D" w:rsidRPr="00477323" w:rsidRDefault="00B97A1D" w:rsidP="009620D4">
      <w:pPr>
        <w:pStyle w:val="ListParagraph"/>
        <w:numPr>
          <w:ilvl w:val="0"/>
          <w:numId w:val="4"/>
        </w:numPr>
        <w:ind w:firstLineChars="0"/>
      </w:pPr>
      <w:r w:rsidRPr="00477323">
        <w:rPr>
          <w:rFonts w:hint="eastAsia"/>
        </w:rPr>
        <w:t>打印报名表格</w:t>
      </w:r>
      <w:r w:rsidRPr="00477323">
        <w:t xml:space="preserve">  </w:t>
      </w:r>
      <w:r w:rsidRPr="00477323">
        <w:rPr>
          <w:rFonts w:hint="eastAsia"/>
        </w:rPr>
        <w:t>参照给的文档格式，</w:t>
      </w:r>
      <w:r w:rsidRPr="00477323">
        <w:t>A4</w:t>
      </w:r>
      <w:r w:rsidRPr="00477323">
        <w:rPr>
          <w:rFonts w:hint="eastAsia"/>
        </w:rPr>
        <w:t>满页打印，没有表格</w:t>
      </w:r>
    </w:p>
    <w:p w:rsidR="00B97A1D" w:rsidRPr="00477323" w:rsidRDefault="00B97A1D" w:rsidP="00C803A5">
      <w:pPr>
        <w:pStyle w:val="ListParagraph"/>
        <w:ind w:left="720" w:firstLineChars="0" w:firstLine="0"/>
      </w:pPr>
      <w:r w:rsidRPr="00477323">
        <w:rPr>
          <w:rFonts w:hint="eastAsia"/>
        </w:rPr>
        <w:t>打印报名表格</w:t>
      </w:r>
    </w:p>
    <w:p w:rsidR="00B97A1D" w:rsidRPr="00477323" w:rsidRDefault="00B97A1D" w:rsidP="00C803A5">
      <w:pPr>
        <w:widowControl/>
        <w:spacing w:line="240" w:lineRule="auto"/>
        <w:jc w:val="left"/>
        <w:rPr>
          <w:rFonts w:ascii="宋体" w:cs="宋体"/>
          <w:kern w:val="0"/>
          <w:sz w:val="24"/>
          <w:szCs w:val="24"/>
        </w:rPr>
      </w:pPr>
      <w:r w:rsidRPr="005D50EB">
        <w:rPr>
          <w:rFonts w:ascii="宋体" w:cs="宋体"/>
          <w:kern w:val="0"/>
          <w:sz w:val="24"/>
          <w:szCs w:val="24"/>
        </w:rPr>
        <w:pict>
          <v:shape id="_x0000_i1027" type="#_x0000_t75" alt="" style="width:497.25pt;height:27pt">
            <v:imagedata r:id="rId8" r:href="rId9"/>
          </v:shape>
        </w:pict>
      </w:r>
    </w:p>
    <w:p w:rsidR="00B97A1D" w:rsidRPr="00477323" w:rsidRDefault="00B97A1D" w:rsidP="00C803A5">
      <w:pPr>
        <w:pStyle w:val="ListParagraph"/>
        <w:ind w:left="720" w:firstLineChars="0" w:firstLine="0"/>
      </w:pPr>
      <w:r w:rsidRPr="00477323">
        <w:rPr>
          <w:rFonts w:hint="eastAsia"/>
        </w:rPr>
        <w:t>第一行没有线</w:t>
      </w:r>
    </w:p>
    <w:p w:rsidR="00B97A1D" w:rsidRPr="00477323" w:rsidRDefault="00B97A1D" w:rsidP="00C803A5">
      <w:pPr>
        <w:pStyle w:val="ListParagraph"/>
        <w:ind w:left="360" w:firstLineChars="0" w:firstLine="0"/>
      </w:pPr>
    </w:p>
    <w:p w:rsidR="00B97A1D" w:rsidRPr="00477323" w:rsidRDefault="00B97A1D" w:rsidP="00C803A5">
      <w:pPr>
        <w:pStyle w:val="ListParagraph"/>
        <w:numPr>
          <w:ilvl w:val="0"/>
          <w:numId w:val="4"/>
        </w:numPr>
        <w:ind w:firstLineChars="0"/>
      </w:pPr>
      <w:r w:rsidRPr="00477323">
        <w:rPr>
          <w:rFonts w:hint="eastAsia"/>
        </w:rPr>
        <w:t>打印报名表格</w:t>
      </w:r>
      <w:r w:rsidRPr="00477323">
        <w:t xml:space="preserve">  </w:t>
      </w:r>
      <w:r w:rsidRPr="00477323">
        <w:rPr>
          <w:rFonts w:hint="eastAsia"/>
        </w:rPr>
        <w:t>下载的表格，这些蓝字变成黑色</w:t>
      </w:r>
    </w:p>
    <w:p w:rsidR="00B97A1D" w:rsidRPr="00477323" w:rsidRDefault="00B97A1D" w:rsidP="00C803A5">
      <w:pPr>
        <w:pStyle w:val="ListParagraph"/>
        <w:ind w:firstLineChars="0"/>
      </w:pPr>
    </w:p>
    <w:p w:rsidR="00B97A1D" w:rsidRPr="00477323" w:rsidRDefault="00B97A1D" w:rsidP="00C803A5">
      <w:pPr>
        <w:widowControl/>
        <w:spacing w:line="240" w:lineRule="auto"/>
        <w:jc w:val="left"/>
        <w:rPr>
          <w:rFonts w:ascii="宋体" w:cs="宋体"/>
          <w:kern w:val="0"/>
          <w:sz w:val="24"/>
          <w:szCs w:val="24"/>
        </w:rPr>
      </w:pPr>
      <w:r w:rsidRPr="005D50EB">
        <w:rPr>
          <w:rFonts w:ascii="宋体" w:cs="宋体"/>
          <w:kern w:val="0"/>
          <w:sz w:val="24"/>
          <w:szCs w:val="24"/>
        </w:rPr>
        <w:pict>
          <v:shape id="_x0000_i1028" type="#_x0000_t75" alt="" style="width:330.75pt;height:122.25pt">
            <v:imagedata r:id="rId10" r:href="rId11"/>
          </v:shape>
        </w:pict>
      </w:r>
    </w:p>
    <w:p w:rsidR="00B97A1D" w:rsidRPr="00477323" w:rsidRDefault="00B97A1D" w:rsidP="009620D4">
      <w:pPr>
        <w:pStyle w:val="ListParagraph"/>
        <w:numPr>
          <w:ilvl w:val="0"/>
          <w:numId w:val="4"/>
        </w:numPr>
        <w:ind w:firstLineChars="0"/>
      </w:pPr>
      <w:r w:rsidRPr="00477323">
        <w:rPr>
          <w:rFonts w:hint="eastAsia"/>
        </w:rPr>
        <w:t>打印准考正</w:t>
      </w:r>
    </w:p>
    <w:p w:rsidR="00B97A1D" w:rsidRPr="00477323" w:rsidRDefault="00B97A1D" w:rsidP="00C803A5">
      <w:pPr>
        <w:rPr>
          <w:rFonts w:ascii="宋体" w:cs="宋体"/>
          <w:kern w:val="0"/>
          <w:sz w:val="24"/>
          <w:szCs w:val="24"/>
        </w:rPr>
      </w:pPr>
      <w:r w:rsidRPr="005D50EB">
        <w:rPr>
          <w:rFonts w:ascii="宋体" w:cs="宋体"/>
          <w:kern w:val="0"/>
          <w:sz w:val="24"/>
          <w:szCs w:val="24"/>
        </w:rPr>
        <w:pict>
          <v:shape id="_x0000_i1029" type="#_x0000_t75" alt="" style="width:383.25pt;height:38.25pt">
            <v:imagedata r:id="rId12" r:href="rId13"/>
          </v:shape>
        </w:pict>
      </w:r>
    </w:p>
    <w:p w:rsidR="00B97A1D" w:rsidRPr="00477323" w:rsidRDefault="00B97A1D" w:rsidP="00C803A5">
      <w:pPr>
        <w:pStyle w:val="ListParagraph"/>
        <w:ind w:left="360" w:firstLineChars="0" w:firstLine="0"/>
      </w:pPr>
      <w:r w:rsidRPr="00477323">
        <w:rPr>
          <w:rFonts w:hint="eastAsia"/>
        </w:rPr>
        <w:t>最上面没有线</w:t>
      </w:r>
    </w:p>
    <w:p w:rsidR="00B97A1D" w:rsidRPr="00477323" w:rsidRDefault="00B97A1D" w:rsidP="00C803A5">
      <w:pPr>
        <w:pStyle w:val="ListParagraph"/>
        <w:numPr>
          <w:ilvl w:val="0"/>
          <w:numId w:val="4"/>
        </w:numPr>
        <w:ind w:firstLineChars="0"/>
      </w:pPr>
      <w:r w:rsidRPr="00477323">
        <w:rPr>
          <w:rFonts w:hint="eastAsia"/>
        </w:rPr>
        <w:t>打印准考正</w:t>
      </w:r>
      <w:r w:rsidRPr="00477323">
        <w:t xml:space="preserve">  </w:t>
      </w:r>
      <w:r w:rsidRPr="00477323">
        <w:rPr>
          <w:rFonts w:hint="eastAsia"/>
        </w:rPr>
        <w:t>下载的准考证，缺少</w:t>
      </w:r>
      <w:r w:rsidRPr="00477323">
        <w:t xml:space="preserve"> </w:t>
      </w:r>
      <w:r w:rsidRPr="00477323">
        <w:rPr>
          <w:rFonts w:hint="eastAsia"/>
        </w:rPr>
        <w:t>标题</w:t>
      </w:r>
    </w:p>
    <w:p w:rsidR="00B97A1D" w:rsidRPr="00477323" w:rsidRDefault="00B97A1D" w:rsidP="00C803A5">
      <w:pPr>
        <w:widowControl/>
        <w:spacing w:line="240" w:lineRule="auto"/>
        <w:jc w:val="left"/>
        <w:rPr>
          <w:rFonts w:ascii="宋体" w:cs="宋体"/>
          <w:kern w:val="0"/>
          <w:sz w:val="24"/>
          <w:szCs w:val="24"/>
        </w:rPr>
      </w:pPr>
      <w:r w:rsidRPr="005D50EB">
        <w:rPr>
          <w:rFonts w:ascii="宋体" w:cs="宋体"/>
          <w:kern w:val="0"/>
          <w:sz w:val="24"/>
          <w:szCs w:val="24"/>
        </w:rPr>
        <w:pict>
          <v:shape id="_x0000_i1030" type="#_x0000_t75" alt="" style="width:347.25pt;height:76.5pt">
            <v:imagedata r:id="rId14" r:href="rId15"/>
          </v:shape>
        </w:pict>
      </w:r>
    </w:p>
    <w:p w:rsidR="00B97A1D" w:rsidRPr="00477323" w:rsidRDefault="00B97A1D" w:rsidP="00C803A5">
      <w:pPr>
        <w:pStyle w:val="ListParagraph"/>
        <w:ind w:firstLineChars="0" w:firstLine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</w:pPr>
      <w:r w:rsidRPr="00477323">
        <w:rPr>
          <w:rFonts w:hint="eastAsia"/>
        </w:rPr>
        <w:t>农村专项</w:t>
      </w:r>
    </w:p>
    <w:p w:rsidR="00B97A1D" w:rsidRPr="00477323" w:rsidRDefault="00B97A1D" w:rsidP="00572184">
      <w:pPr>
        <w:pStyle w:val="ListParagraph"/>
        <w:numPr>
          <w:ilvl w:val="0"/>
          <w:numId w:val="5"/>
        </w:numPr>
        <w:ind w:firstLineChars="0"/>
      </w:pPr>
      <w:r w:rsidRPr="00477323">
        <w:rPr>
          <w:rFonts w:hint="eastAsia"/>
        </w:rPr>
        <w:t>打印报名表格</w:t>
      </w:r>
    </w:p>
    <w:p w:rsidR="00B97A1D" w:rsidRPr="00477323" w:rsidRDefault="00B97A1D" w:rsidP="00260D25">
      <w:pPr>
        <w:pStyle w:val="ListParagraph"/>
        <w:ind w:left="360" w:firstLineChars="0" w:firstLine="0"/>
      </w:pPr>
      <w:r w:rsidRPr="00477323">
        <w:t>http://test.61blog.net/index.php?op=user&amp;task=printSignup&amp;type=2</w:t>
      </w:r>
    </w:p>
    <w:p w:rsidR="00B97A1D" w:rsidRPr="00477323" w:rsidRDefault="00B97A1D" w:rsidP="00260D25">
      <w:pPr>
        <w:widowControl/>
        <w:spacing w:line="240" w:lineRule="auto"/>
        <w:jc w:val="left"/>
        <w:rPr>
          <w:rFonts w:ascii="宋体" w:cs="宋体"/>
          <w:kern w:val="0"/>
          <w:sz w:val="24"/>
          <w:szCs w:val="24"/>
        </w:rPr>
      </w:pPr>
      <w:r w:rsidRPr="005D50EB">
        <w:rPr>
          <w:rFonts w:ascii="宋体" w:cs="宋体"/>
          <w:kern w:val="0"/>
          <w:sz w:val="24"/>
          <w:szCs w:val="24"/>
        </w:rPr>
        <w:pict>
          <v:shape id="_x0000_i1031" type="#_x0000_t75" alt="" style="width:474pt;height:66pt">
            <v:imagedata r:id="rId16" r:href="rId17"/>
          </v:shape>
        </w:pict>
      </w:r>
    </w:p>
    <w:p w:rsidR="00B97A1D" w:rsidRPr="00477323" w:rsidRDefault="00B97A1D" w:rsidP="00260D25">
      <w:pPr>
        <w:pStyle w:val="ListParagraph"/>
        <w:ind w:left="360" w:firstLineChars="0" w:firstLine="0"/>
      </w:pPr>
      <w:r w:rsidRPr="00477323">
        <w:rPr>
          <w:rFonts w:hint="eastAsia"/>
        </w:rPr>
        <w:t>最上面却线。缺少毕业中学字段</w:t>
      </w:r>
    </w:p>
    <w:p w:rsidR="00B97A1D" w:rsidRPr="00477323" w:rsidRDefault="00B97A1D" w:rsidP="00572184">
      <w:pPr>
        <w:pStyle w:val="ListParagraph"/>
        <w:numPr>
          <w:ilvl w:val="0"/>
          <w:numId w:val="5"/>
        </w:numPr>
        <w:ind w:firstLineChars="0"/>
      </w:pPr>
      <w:r w:rsidRPr="00477323">
        <w:rPr>
          <w:rFonts w:hint="eastAsia"/>
        </w:rPr>
        <w:t>打印准考证：在线显示的页面</w:t>
      </w:r>
    </w:p>
    <w:p w:rsidR="00B97A1D" w:rsidRPr="00477323" w:rsidRDefault="00B97A1D" w:rsidP="00260D25">
      <w:pPr>
        <w:widowControl/>
        <w:spacing w:line="240" w:lineRule="auto"/>
        <w:jc w:val="left"/>
        <w:rPr>
          <w:rFonts w:ascii="宋体" w:cs="宋体"/>
          <w:kern w:val="0"/>
          <w:sz w:val="24"/>
          <w:szCs w:val="24"/>
        </w:rPr>
      </w:pPr>
      <w:r w:rsidRPr="005D50EB">
        <w:rPr>
          <w:rFonts w:ascii="宋体" w:cs="宋体"/>
          <w:kern w:val="0"/>
          <w:sz w:val="24"/>
          <w:szCs w:val="24"/>
        </w:rPr>
        <w:pict>
          <v:shape id="_x0000_i1032" type="#_x0000_t75" alt="" style="width:400.5pt;height:51.75pt">
            <v:imagedata r:id="rId18" r:href="rId19"/>
          </v:shape>
        </w:pict>
      </w:r>
    </w:p>
    <w:p w:rsidR="00B97A1D" w:rsidRPr="00477323" w:rsidRDefault="00B97A1D" w:rsidP="00260D25">
      <w:pPr>
        <w:pStyle w:val="ListParagraph"/>
        <w:ind w:left="360" w:firstLineChars="0" w:firstLine="0"/>
      </w:pPr>
      <w:r w:rsidRPr="00477323">
        <w:rPr>
          <w:rFonts w:hint="eastAsia"/>
        </w:rPr>
        <w:t>缺少最上面的线</w:t>
      </w:r>
    </w:p>
    <w:p w:rsidR="00B97A1D" w:rsidRPr="00477323" w:rsidRDefault="00B97A1D" w:rsidP="00572184">
      <w:pPr>
        <w:pStyle w:val="ListParagraph"/>
        <w:numPr>
          <w:ilvl w:val="0"/>
          <w:numId w:val="5"/>
        </w:numPr>
        <w:ind w:firstLineChars="0"/>
      </w:pPr>
      <w:r w:rsidRPr="00477323">
        <w:rPr>
          <w:rFonts w:hint="eastAsia"/>
        </w:rPr>
        <w:t>下载的页面去掉背景颜色</w:t>
      </w:r>
    </w:p>
    <w:p w:rsidR="00B97A1D" w:rsidRPr="00477323" w:rsidRDefault="00B97A1D" w:rsidP="00260D25">
      <w:pPr>
        <w:widowControl/>
        <w:spacing w:line="240" w:lineRule="auto"/>
        <w:jc w:val="left"/>
        <w:rPr>
          <w:rFonts w:ascii="宋体" w:cs="宋体"/>
          <w:kern w:val="0"/>
          <w:sz w:val="24"/>
          <w:szCs w:val="24"/>
        </w:rPr>
      </w:pPr>
      <w:r w:rsidRPr="005D50EB">
        <w:rPr>
          <w:rFonts w:ascii="宋体" w:cs="宋体"/>
          <w:kern w:val="0"/>
          <w:sz w:val="24"/>
          <w:szCs w:val="24"/>
        </w:rPr>
        <w:pict>
          <v:shape id="_x0000_i1033" type="#_x0000_t75" alt="" style="width:188.25pt;height:74.25pt">
            <v:imagedata r:id="rId20" r:href="rId21"/>
          </v:shape>
        </w:pict>
      </w:r>
    </w:p>
    <w:p w:rsidR="00B97A1D" w:rsidRPr="00477323" w:rsidRDefault="00B97A1D" w:rsidP="00CD2CBA">
      <w:pPr>
        <w:pStyle w:val="ListParagraph"/>
        <w:ind w:left="360" w:firstLineChars="0" w:firstLine="0"/>
      </w:pPr>
    </w:p>
    <w:p w:rsidR="00B97A1D" w:rsidRPr="00477323" w:rsidRDefault="00B97A1D" w:rsidP="00572184">
      <w:pPr>
        <w:pStyle w:val="ListParagraph"/>
        <w:numPr>
          <w:ilvl w:val="0"/>
          <w:numId w:val="5"/>
        </w:numPr>
        <w:ind w:firstLineChars="0"/>
      </w:pPr>
    </w:p>
    <w:p w:rsidR="00B97A1D" w:rsidRPr="00477323" w:rsidRDefault="00B97A1D" w:rsidP="005E4B73">
      <w:pPr>
        <w:pStyle w:val="ListParagraph"/>
        <w:numPr>
          <w:ilvl w:val="0"/>
          <w:numId w:val="1"/>
        </w:numPr>
        <w:ind w:firstLineChars="0"/>
      </w:pPr>
    </w:p>
    <w:p w:rsidR="00B97A1D" w:rsidRPr="00477323" w:rsidRDefault="00B97A1D" w:rsidP="00200898"/>
    <w:p w:rsidR="00B97A1D" w:rsidRPr="00477323" w:rsidRDefault="00B97A1D" w:rsidP="00200898"/>
    <w:p w:rsidR="00B97A1D" w:rsidRPr="00477323" w:rsidRDefault="00B97A1D" w:rsidP="00200898"/>
    <w:p w:rsidR="00B97A1D" w:rsidRPr="00477323" w:rsidRDefault="00B97A1D" w:rsidP="00200898">
      <w:r w:rsidRPr="00477323">
        <w:rPr>
          <w:rFonts w:hint="eastAsia"/>
        </w:rPr>
        <w:t>后台</w:t>
      </w:r>
    </w:p>
    <w:p w:rsidR="00B97A1D" w:rsidRPr="00477323" w:rsidRDefault="00B97A1D" w:rsidP="009D11F2">
      <w:pPr>
        <w:pStyle w:val="ListParagraph"/>
        <w:numPr>
          <w:ilvl w:val="0"/>
          <w:numId w:val="2"/>
        </w:numPr>
        <w:ind w:firstLineChars="0"/>
      </w:pPr>
      <w:r w:rsidRPr="00477323">
        <w:rPr>
          <w:rFonts w:hint="eastAsia"/>
        </w:rPr>
        <w:t>标题新闻的编辑器不好用</w:t>
      </w:r>
    </w:p>
    <w:p w:rsidR="00B97A1D" w:rsidRPr="00477323" w:rsidRDefault="00B97A1D" w:rsidP="009D11F2">
      <w:pPr>
        <w:pStyle w:val="ListParagraph"/>
        <w:numPr>
          <w:ilvl w:val="0"/>
          <w:numId w:val="2"/>
        </w:numPr>
        <w:ind w:firstLineChars="0"/>
      </w:pPr>
      <w:r w:rsidRPr="00477323">
        <w:rPr>
          <w:rFonts w:hint="eastAsia"/>
        </w:rPr>
        <w:t>在线注册</w:t>
      </w:r>
      <w:r w:rsidRPr="00477323">
        <w:t xml:space="preserve">  </w:t>
      </w:r>
      <w:r w:rsidRPr="00477323">
        <w:rPr>
          <w:rFonts w:hint="eastAsia"/>
        </w:rPr>
        <w:t>（农村专项、高水平都有的问题）</w:t>
      </w:r>
    </w:p>
    <w:p w:rsidR="00B97A1D" w:rsidRPr="00477323" w:rsidRDefault="00B97A1D" w:rsidP="001D7CC6">
      <w:pPr>
        <w:pStyle w:val="ListParagraph"/>
        <w:numPr>
          <w:ilvl w:val="0"/>
          <w:numId w:val="3"/>
        </w:numPr>
        <w:ind w:firstLineChars="0"/>
      </w:pPr>
      <w:r w:rsidRPr="00477323">
        <w:rPr>
          <w:rFonts w:hint="eastAsia"/>
        </w:rPr>
        <w:t>报名管理列表</w:t>
      </w:r>
      <w:r w:rsidRPr="00477323">
        <w:t xml:space="preserve"> </w:t>
      </w:r>
      <w:r w:rsidRPr="00477323">
        <w:rPr>
          <w:rFonts w:hint="eastAsia"/>
        </w:rPr>
        <w:t>报名状态：</w:t>
      </w:r>
    </w:p>
    <w:p w:rsidR="00B97A1D" w:rsidRPr="00477323" w:rsidRDefault="00B97A1D" w:rsidP="0042639D">
      <w:pPr>
        <w:pStyle w:val="ListParagraph"/>
        <w:ind w:left="720" w:firstLineChars="0" w:firstLine="0"/>
      </w:pPr>
      <w:r w:rsidRPr="00477323">
        <w:rPr>
          <w:rFonts w:hint="eastAsia"/>
        </w:rPr>
        <w:t>学生的状态为“已保存”，管理员不应该有“通过、拒绝”的权限，</w:t>
      </w:r>
    </w:p>
    <w:p w:rsidR="00B97A1D" w:rsidRPr="00477323" w:rsidRDefault="00B97A1D" w:rsidP="0042639D">
      <w:pPr>
        <w:pStyle w:val="ListParagraph"/>
        <w:ind w:left="720" w:firstLineChars="0" w:firstLine="0"/>
      </w:pPr>
      <w:r w:rsidRPr="00477323">
        <w:rPr>
          <w:rFonts w:hint="eastAsia"/>
        </w:rPr>
        <w:t>状态为“已提交”时，管理员有“通过、拒绝”的权限</w:t>
      </w:r>
    </w:p>
    <w:p w:rsidR="00B97A1D" w:rsidRPr="00477323" w:rsidRDefault="00B97A1D" w:rsidP="001D7CC6">
      <w:pPr>
        <w:pStyle w:val="ListParagraph"/>
        <w:numPr>
          <w:ilvl w:val="0"/>
          <w:numId w:val="3"/>
        </w:numPr>
        <w:ind w:firstLineChars="0"/>
      </w:pPr>
      <w:r w:rsidRPr="00477323">
        <w:rPr>
          <w:rFonts w:hint="eastAsia"/>
        </w:rPr>
        <w:t>报名管理列表</w:t>
      </w:r>
      <w:r w:rsidRPr="00477323">
        <w:t>-</w:t>
      </w:r>
      <w:r w:rsidRPr="00477323">
        <w:rPr>
          <w:rFonts w:hint="eastAsia"/>
        </w:rPr>
        <w:t>》报名信息</w:t>
      </w:r>
      <w:r w:rsidRPr="00477323">
        <w:t xml:space="preserve">  </w:t>
      </w:r>
      <w:r w:rsidRPr="00477323">
        <w:rPr>
          <w:rFonts w:hint="eastAsia"/>
        </w:rPr>
        <w:t>证书未上传</w:t>
      </w:r>
      <w:r w:rsidRPr="00477323">
        <w:t xml:space="preserve"> </w:t>
      </w:r>
      <w:r w:rsidRPr="00477323">
        <w:rPr>
          <w:rFonts w:hint="eastAsia"/>
        </w:rPr>
        <w:t>时，显示“尚未上传”</w:t>
      </w:r>
      <w:r w:rsidRPr="00477323">
        <w:t xml:space="preserve">  </w:t>
      </w:r>
    </w:p>
    <w:p w:rsidR="00B97A1D" w:rsidRPr="00477323" w:rsidRDefault="00B97A1D" w:rsidP="0023335B">
      <w:pPr>
        <w:pStyle w:val="ListParagraph"/>
        <w:numPr>
          <w:ilvl w:val="0"/>
          <w:numId w:val="3"/>
        </w:numPr>
        <w:ind w:firstLineChars="0"/>
      </w:pPr>
      <w:r w:rsidRPr="00477323">
        <w:rPr>
          <w:rFonts w:hint="eastAsia"/>
        </w:rPr>
        <w:t>报名管理列表</w:t>
      </w:r>
      <w:r w:rsidRPr="00477323">
        <w:t>-</w:t>
      </w:r>
      <w:r w:rsidRPr="00477323">
        <w:rPr>
          <w:rFonts w:hint="eastAsia"/>
        </w:rPr>
        <w:t>》报名信息</w:t>
      </w:r>
      <w:r w:rsidRPr="00477323">
        <w:t xml:space="preserve">  -</w:t>
      </w:r>
      <w:r w:rsidRPr="00477323">
        <w:rPr>
          <w:rFonts w:hint="eastAsia"/>
        </w:rPr>
        <w:t>》证书</w:t>
      </w:r>
      <w:r w:rsidRPr="00477323">
        <w:t xml:space="preserve">  </w:t>
      </w:r>
      <w:r w:rsidRPr="00477323">
        <w:rPr>
          <w:rFonts w:hint="eastAsia"/>
        </w:rPr>
        <w:t>给个固定的大小（</w:t>
      </w:r>
      <w:r w:rsidRPr="00477323">
        <w:t>100X200</w:t>
      </w:r>
      <w:r w:rsidRPr="00477323">
        <w:rPr>
          <w:rFonts w:hint="eastAsia"/>
        </w:rPr>
        <w:t>），现在是原大显示</w:t>
      </w:r>
    </w:p>
    <w:p w:rsidR="00B97A1D" w:rsidRDefault="00B97A1D" w:rsidP="0023335B">
      <w:pPr>
        <w:pStyle w:val="ListParagraph"/>
        <w:numPr>
          <w:ilvl w:val="0"/>
          <w:numId w:val="3"/>
        </w:numPr>
        <w:ind w:firstLineChars="0"/>
      </w:pPr>
      <w:r w:rsidRPr="00477323">
        <w:rPr>
          <w:rFonts w:hint="eastAsia"/>
        </w:rPr>
        <w:t>在线打印证书”</w:t>
      </w:r>
      <w:r w:rsidRPr="00477323">
        <w:t xml:space="preserve"> </w:t>
      </w:r>
      <w:r w:rsidRPr="00477323">
        <w:rPr>
          <w:rFonts w:hint="eastAsia"/>
        </w:rPr>
        <w:t>功能在哪里？</w:t>
      </w:r>
    </w:p>
    <w:p w:rsidR="00B97A1D" w:rsidRPr="00477323" w:rsidRDefault="00B97A1D" w:rsidP="0023335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删除用户用绝对删除，所有资料包括文件夹一并删除！农村专项，</w:t>
      </w:r>
      <w:r>
        <w:t>ftp</w:t>
      </w:r>
      <w:r>
        <w:rPr>
          <w:rFonts w:hint="eastAsia"/>
        </w:rPr>
        <w:t>上有“蓝月”的文件夹，而后台用户没有这个人，数据对不上</w:t>
      </w:r>
    </w:p>
    <w:p w:rsidR="00B97A1D" w:rsidRPr="00477323" w:rsidRDefault="00B97A1D" w:rsidP="00450633">
      <w:pPr>
        <w:pStyle w:val="ListParagraph"/>
        <w:ind w:left="360" w:firstLineChars="0" w:firstLine="0"/>
      </w:pPr>
      <w:r w:rsidRPr="00477323">
        <w:t xml:space="preserve">   </w:t>
      </w:r>
    </w:p>
    <w:p w:rsidR="00B97A1D" w:rsidRPr="00477323" w:rsidRDefault="00B97A1D" w:rsidP="001D7CC6">
      <w:pPr>
        <w:pStyle w:val="ListParagraph"/>
        <w:numPr>
          <w:ilvl w:val="0"/>
          <w:numId w:val="3"/>
        </w:numPr>
        <w:ind w:firstLineChars="0"/>
      </w:pPr>
      <w:r w:rsidRPr="00477323">
        <w:t xml:space="preserve"> </w:t>
      </w:r>
      <w:r w:rsidRPr="00477323">
        <w:rPr>
          <w:rFonts w:hint="eastAsia"/>
        </w:rPr>
        <w:t>服务器上</w:t>
      </w:r>
      <w:r w:rsidRPr="00477323">
        <w:t>/doc/export/(1/2)/</w:t>
      </w:r>
      <w:r w:rsidRPr="00477323">
        <w:rPr>
          <w:rFonts w:hint="eastAsia"/>
        </w:rPr>
        <w:t>用户名</w:t>
      </w:r>
      <w:r w:rsidRPr="00477323">
        <w:t>/</w:t>
      </w:r>
      <w:r w:rsidRPr="00477323">
        <w:rPr>
          <w:rFonts w:hint="eastAsia"/>
        </w:rPr>
        <w:t>文件夹里的表格怎么有的不只一个呢？哪一个是有效的？</w:t>
      </w:r>
    </w:p>
    <w:p w:rsidR="00B97A1D" w:rsidRPr="00477323" w:rsidRDefault="00B97A1D" w:rsidP="0020538D">
      <w:pPr>
        <w:pStyle w:val="ListParagraph"/>
        <w:ind w:left="720" w:firstLineChars="0" w:firstLine="0"/>
      </w:pPr>
      <w:r w:rsidRPr="00477323">
        <w:object w:dxaOrig="4117" w:dyaOrig="2743">
          <v:shape id="_x0000_i1034" type="#_x0000_t75" style="width:204pt;height:137.25pt" o:ole="">
            <v:imagedata r:id="rId22" o:title=""/>
          </v:shape>
          <o:OLEObject Type="Embed" ProgID="Photoshop.Image.9" ShapeID="_x0000_i1034" DrawAspect="Content" ObjectID="_1463856191" r:id="rId23">
            <o:FieldCodes>\s</o:FieldCodes>
          </o:OLEObject>
        </w:object>
      </w:r>
    </w:p>
    <w:p w:rsidR="00B97A1D" w:rsidRPr="00477323" w:rsidRDefault="00B97A1D" w:rsidP="0038378A">
      <w:pPr>
        <w:widowControl/>
        <w:spacing w:line="240" w:lineRule="auto"/>
        <w:jc w:val="left"/>
      </w:pPr>
    </w:p>
    <w:p w:rsidR="00B97A1D" w:rsidRPr="00477323" w:rsidRDefault="00B97A1D" w:rsidP="009D11F2">
      <w:pPr>
        <w:pStyle w:val="ListParagraph"/>
        <w:numPr>
          <w:ilvl w:val="0"/>
          <w:numId w:val="2"/>
        </w:numPr>
        <w:ind w:firstLineChars="0"/>
      </w:pPr>
    </w:p>
    <w:sectPr w:rsidR="00B97A1D" w:rsidRPr="00477323" w:rsidSect="008A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57BD"/>
    <w:multiLevelType w:val="hybridMultilevel"/>
    <w:tmpl w:val="9D6CC064"/>
    <w:lvl w:ilvl="0" w:tplc="A78E7720">
      <w:start w:val="1"/>
      <w:numFmt w:val="upperLetter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07602576"/>
    <w:multiLevelType w:val="hybridMultilevel"/>
    <w:tmpl w:val="35F2FEC0"/>
    <w:lvl w:ilvl="0" w:tplc="6DF02C1A">
      <w:start w:val="1"/>
      <w:numFmt w:val="upperLetter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2BB44C7D"/>
    <w:multiLevelType w:val="hybridMultilevel"/>
    <w:tmpl w:val="9B860F80"/>
    <w:lvl w:ilvl="0" w:tplc="9E12CA18">
      <w:start w:val="1"/>
      <w:numFmt w:val="upperLetter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377A6FA1"/>
    <w:multiLevelType w:val="hybridMultilevel"/>
    <w:tmpl w:val="E266E334"/>
    <w:lvl w:ilvl="0" w:tplc="A54011B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75724E5"/>
    <w:multiLevelType w:val="hybridMultilevel"/>
    <w:tmpl w:val="AD345A04"/>
    <w:lvl w:ilvl="0" w:tplc="A4A24A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4BF5ECF"/>
    <w:multiLevelType w:val="hybridMultilevel"/>
    <w:tmpl w:val="000E6178"/>
    <w:lvl w:ilvl="0" w:tplc="BE9E333C">
      <w:start w:val="1"/>
      <w:numFmt w:val="upperLetter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4B73"/>
    <w:rsid w:val="00084F37"/>
    <w:rsid w:val="00115127"/>
    <w:rsid w:val="00155173"/>
    <w:rsid w:val="001C2A37"/>
    <w:rsid w:val="001D27AD"/>
    <w:rsid w:val="001D2D35"/>
    <w:rsid w:val="001D7CC6"/>
    <w:rsid w:val="00200898"/>
    <w:rsid w:val="0020538D"/>
    <w:rsid w:val="0023335B"/>
    <w:rsid w:val="002459CD"/>
    <w:rsid w:val="00260D25"/>
    <w:rsid w:val="00286883"/>
    <w:rsid w:val="002A2BA5"/>
    <w:rsid w:val="00302614"/>
    <w:rsid w:val="00371254"/>
    <w:rsid w:val="0038378A"/>
    <w:rsid w:val="003B37EE"/>
    <w:rsid w:val="0042639D"/>
    <w:rsid w:val="004327E4"/>
    <w:rsid w:val="004376E1"/>
    <w:rsid w:val="0044026F"/>
    <w:rsid w:val="00443144"/>
    <w:rsid w:val="00450633"/>
    <w:rsid w:val="00451644"/>
    <w:rsid w:val="00472FE4"/>
    <w:rsid w:val="00477323"/>
    <w:rsid w:val="004E44FB"/>
    <w:rsid w:val="005160ED"/>
    <w:rsid w:val="00516CCE"/>
    <w:rsid w:val="0053756A"/>
    <w:rsid w:val="00543437"/>
    <w:rsid w:val="00572184"/>
    <w:rsid w:val="00572EB3"/>
    <w:rsid w:val="00573AF1"/>
    <w:rsid w:val="00574F58"/>
    <w:rsid w:val="005D50EB"/>
    <w:rsid w:val="005E4B73"/>
    <w:rsid w:val="005E608A"/>
    <w:rsid w:val="00600331"/>
    <w:rsid w:val="00627441"/>
    <w:rsid w:val="0063012A"/>
    <w:rsid w:val="00646F6D"/>
    <w:rsid w:val="00647029"/>
    <w:rsid w:val="00693E56"/>
    <w:rsid w:val="006A1FF9"/>
    <w:rsid w:val="006A372E"/>
    <w:rsid w:val="006A5C74"/>
    <w:rsid w:val="007140CC"/>
    <w:rsid w:val="007B7686"/>
    <w:rsid w:val="007D19B1"/>
    <w:rsid w:val="007E795F"/>
    <w:rsid w:val="00804958"/>
    <w:rsid w:val="00840E5B"/>
    <w:rsid w:val="008434EA"/>
    <w:rsid w:val="00866FC1"/>
    <w:rsid w:val="00867142"/>
    <w:rsid w:val="008854A2"/>
    <w:rsid w:val="008932A8"/>
    <w:rsid w:val="008A0285"/>
    <w:rsid w:val="008A2BEF"/>
    <w:rsid w:val="008C0CC1"/>
    <w:rsid w:val="008D1947"/>
    <w:rsid w:val="008D78D3"/>
    <w:rsid w:val="00935E7F"/>
    <w:rsid w:val="00954040"/>
    <w:rsid w:val="009620D4"/>
    <w:rsid w:val="00973E4F"/>
    <w:rsid w:val="009C2BF5"/>
    <w:rsid w:val="009D11F2"/>
    <w:rsid w:val="00A2325A"/>
    <w:rsid w:val="00A23D8F"/>
    <w:rsid w:val="00AD2377"/>
    <w:rsid w:val="00B54D95"/>
    <w:rsid w:val="00B97A1D"/>
    <w:rsid w:val="00BD4160"/>
    <w:rsid w:val="00C12B6F"/>
    <w:rsid w:val="00C325E9"/>
    <w:rsid w:val="00C64B45"/>
    <w:rsid w:val="00C803A5"/>
    <w:rsid w:val="00C86658"/>
    <w:rsid w:val="00C877BA"/>
    <w:rsid w:val="00CD2CBA"/>
    <w:rsid w:val="00D57546"/>
    <w:rsid w:val="00D94096"/>
    <w:rsid w:val="00DA0121"/>
    <w:rsid w:val="00DD5C84"/>
    <w:rsid w:val="00E26AC0"/>
    <w:rsid w:val="00E416C9"/>
    <w:rsid w:val="00E51F6B"/>
    <w:rsid w:val="00E848D1"/>
    <w:rsid w:val="00E91B64"/>
    <w:rsid w:val="00F72B23"/>
    <w:rsid w:val="00F97792"/>
    <w:rsid w:val="00FB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8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E4B73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15517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98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Application%20Data/Tencent/Users/75366534/QQ/WinTemp/RichOle/)%7d81KWV%5bQA~_85HRO198L6D.jp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../Application%20Data/Tencent/Users/75366534/QQ/WinTemp/RichOle/2Q~MQ7_%5b_R@%7b5WIJ8YMD)VY.jpg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../Application%20Data/Tencent/Users/75366534/QQ/WinTemp/RichOle/$BNAN~%5dGR6LWCLBEN4X0@AS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../Application%20Data/Tencent/Users/75366534/QQ/WinTemp/RichOle/(M%5d(%60VLKM2GY%25FE0JS3KIO8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est.61blog.net/content/4/2.html" TargetMode="External"/><Relationship Id="rId15" Type="http://schemas.openxmlformats.org/officeDocument/2006/relationships/image" Target="../Application%20Data/Tencent/Users/75366534/QQ/WinTemp/RichOle/BT7HGK6KWD1%60O6%5dN35W9%7b2T.jpg" TargetMode="External"/><Relationship Id="rId23" Type="http://schemas.openxmlformats.org/officeDocument/2006/relationships/oleObject" Target="embeddings/oleObject1.bin"/><Relationship Id="rId10" Type="http://schemas.openxmlformats.org/officeDocument/2006/relationships/image" Target="media/image4.jpeg"/><Relationship Id="rId19" Type="http://schemas.openxmlformats.org/officeDocument/2006/relationships/image" Target="../Application%20Data/Tencent/Users/75366534/QQ/WinTemp/RichOle/423%5dN%5dJ0W7UTT_N3K5)%5d%5dFF.jpg" TargetMode="External"/><Relationship Id="rId4" Type="http://schemas.openxmlformats.org/officeDocument/2006/relationships/webSettings" Target="webSettings.xml"/><Relationship Id="rId9" Type="http://schemas.openxmlformats.org/officeDocument/2006/relationships/image" Target="../Application%20Data/Tencent/Users/75366534/QQ/WinTemp/RichOle/AM7@4O%7d13EFO%7b2AE9~L5G~2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345</TotalTime>
  <Pages>5</Pages>
  <Words>329</Words>
  <Characters>1876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User</cp:lastModifiedBy>
  <cp:revision>55</cp:revision>
  <dcterms:created xsi:type="dcterms:W3CDTF">2014-06-05T01:20:00Z</dcterms:created>
  <dcterms:modified xsi:type="dcterms:W3CDTF">2014-06-09T13:57:00Z</dcterms:modified>
</cp:coreProperties>
</file>